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C4E52" w14:textId="1B1DF56D" w:rsidR="005B5D0A" w:rsidRPr="004A47B2" w:rsidRDefault="008A7F71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</w:t>
      </w:r>
      <w:bookmarkStart w:id="0" w:name="_GoBack"/>
      <w:bookmarkEnd w:id="0"/>
      <w:r w:rsidR="005B5D0A"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Add16(a = , b = , out = );</w:t>
      </w:r>
    </w:p>
    <w:p w14:paraId="4FA54314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ALU(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x = , y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zx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nx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zy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ny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f = , no = , out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zr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ng = );</w:t>
      </w:r>
    </w:p>
    <w:p w14:paraId="120B4550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And16(a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b = , out = );</w:t>
      </w:r>
    </w:p>
    <w:p w14:paraId="556EC8E1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And(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out = );</w:t>
      </w:r>
    </w:p>
    <w:p w14:paraId="161D5022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spellStart"/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ARegister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out = );</w:t>
      </w:r>
    </w:p>
    <w:p w14:paraId="7D97ED82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Bit(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out = );</w:t>
      </w:r>
    </w:p>
    <w:p w14:paraId="487F872B" w14:textId="104585A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CPU(</w:t>
      </w:r>
      <w:proofErr w:type="spellStart"/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inM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instruction = , reset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outM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writeM</w:t>
      </w:r>
      <w:proofErr w:type="spellEnd"/>
      <w:r w:rsidR="00435884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 </w:t>
      </w: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addressM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pc = );</w:t>
      </w:r>
    </w:p>
    <w:p w14:paraId="5F7148AC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DFF(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out = );</w:t>
      </w:r>
    </w:p>
    <w:p w14:paraId="17FDD656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DMux4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Way(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sel = , a = , b = , c = , d = );</w:t>
      </w:r>
    </w:p>
    <w:p w14:paraId="001471A5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DMux8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Way(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sel = , a = , b = , c = , d = , e = , f = , g = , h = );</w:t>
      </w:r>
    </w:p>
    <w:p w14:paraId="2B587699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spellStart"/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DMux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in = , </w:t>
      </w:r>
      <w:proofErr w:type="spell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sel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= , a = , b = );</w:t>
      </w:r>
    </w:p>
    <w:p w14:paraId="7BCA9323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spellStart"/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DRegister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out = );</w:t>
      </w:r>
    </w:p>
    <w:p w14:paraId="257B9F1A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spellStart"/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FullAdder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c = , sum = , carry = );</w:t>
      </w:r>
    </w:p>
    <w:p w14:paraId="129365D1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spellStart"/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HalfAdder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sum = ,  carry = );</w:t>
      </w:r>
    </w:p>
    <w:p w14:paraId="3BB5AD56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Inc16(in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out = );</w:t>
      </w:r>
    </w:p>
    <w:p w14:paraId="43C78EBD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Keyboard(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out = );</w:t>
      </w:r>
    </w:p>
    <w:p w14:paraId="59BBC1F9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Memory(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address = , out = );</w:t>
      </w:r>
    </w:p>
    <w:p w14:paraId="130D5B15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Mux16(a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b = , sel = , out = );</w:t>
      </w:r>
    </w:p>
    <w:p w14:paraId="026BDE25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Mux4Way16(a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b = , c = , d = , sel = , out = );</w:t>
      </w:r>
    </w:p>
    <w:p w14:paraId="7F35D6AD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Mux8Way16(a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b = , c = , d = , e = , f = , g = , h = , sel = , out = );</w:t>
      </w:r>
    </w:p>
    <w:p w14:paraId="4F79B59E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Mux(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sel = , out = );</w:t>
      </w:r>
    </w:p>
    <w:p w14:paraId="0B39483E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Nand(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out = );</w:t>
      </w:r>
    </w:p>
    <w:p w14:paraId="2F951DD5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Not16(in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out = );</w:t>
      </w:r>
    </w:p>
    <w:p w14:paraId="06A64DC6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Not(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out = );</w:t>
      </w:r>
    </w:p>
    <w:p w14:paraId="35024CCB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Or16(a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b = , out = );</w:t>
      </w:r>
    </w:p>
    <w:p w14:paraId="3448D380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Or8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Way(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out = );</w:t>
      </w:r>
    </w:p>
    <w:p w14:paraId="68E6A17A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Or(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out = );</w:t>
      </w:r>
    </w:p>
    <w:p w14:paraId="72CDA633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PC(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inc = , reset = , out = );</w:t>
      </w:r>
    </w:p>
    <w:p w14:paraId="566DED69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RAM16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K(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address = , out = );</w:t>
      </w:r>
    </w:p>
    <w:p w14:paraId="5239AAC9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RAM4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K(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address = , out = );</w:t>
      </w:r>
    </w:p>
    <w:p w14:paraId="0959D277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RAM512(in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load = , address = , out = );</w:t>
      </w:r>
    </w:p>
    <w:p w14:paraId="55EBD2DB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RAM64(in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load = , address = , out = );</w:t>
      </w:r>
    </w:p>
    <w:p w14:paraId="5304FB2B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RAM8(in 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= ,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 xml:space="preserve"> load = , address = , out = );</w:t>
      </w:r>
    </w:p>
    <w:p w14:paraId="012471C6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Register(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out = );</w:t>
      </w:r>
    </w:p>
    <w:p w14:paraId="6E2D618A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ROM32</w:t>
      </w: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K(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address = , out = );</w:t>
      </w:r>
    </w:p>
    <w:p w14:paraId="5E03D634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Screen(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in = , load = , address = , out = );</w:t>
      </w:r>
    </w:p>
    <w:p w14:paraId="543D83FF" w14:textId="77777777" w:rsidR="005B5D0A" w:rsidRPr="004A47B2" w:rsidRDefault="005B5D0A" w:rsidP="005B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2"/>
          <w:szCs w:val="24"/>
          <w:lang w:val="en-GB" w:eastAsia="en-GB"/>
        </w:rPr>
      </w:pPr>
      <w:proofErr w:type="spellStart"/>
      <w:proofErr w:type="gramStart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Xor</w:t>
      </w:r>
      <w:proofErr w:type="spell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(</w:t>
      </w:r>
      <w:proofErr w:type="gramEnd"/>
      <w:r w:rsidRPr="004A47B2">
        <w:rPr>
          <w:rFonts w:ascii="Courier New" w:hAnsi="Courier New" w:cs="Courier New"/>
          <w:color w:val="000000"/>
          <w:sz w:val="22"/>
          <w:szCs w:val="24"/>
          <w:lang w:val="en-GB" w:eastAsia="en-GB"/>
        </w:rPr>
        <w:t>a = , b = , out = );</w:t>
      </w:r>
    </w:p>
    <w:p w14:paraId="56FDB82F" w14:textId="77777777" w:rsidR="0071686A" w:rsidRPr="004A47B2" w:rsidRDefault="0071686A">
      <w:pPr>
        <w:pStyle w:val="Heading2"/>
        <w:rPr>
          <w:sz w:val="22"/>
          <w:szCs w:val="24"/>
        </w:rPr>
      </w:pPr>
    </w:p>
    <w:sectPr w:rsidR="0071686A" w:rsidRPr="004A47B2" w:rsidSect="005B5D0A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68A9B" w14:textId="77777777" w:rsidR="00EC68DE" w:rsidRDefault="00EC68DE">
      <w:r>
        <w:separator/>
      </w:r>
    </w:p>
    <w:p w14:paraId="4C204D60" w14:textId="77777777" w:rsidR="00EC68DE" w:rsidRDefault="00EC68DE"/>
  </w:endnote>
  <w:endnote w:type="continuationSeparator" w:id="0">
    <w:p w14:paraId="10BA38B0" w14:textId="77777777" w:rsidR="00EC68DE" w:rsidRDefault="00EC68DE">
      <w:r>
        <w:continuationSeparator/>
      </w:r>
    </w:p>
    <w:p w14:paraId="531D8317" w14:textId="77777777" w:rsidR="00EC68DE" w:rsidRDefault="00EC68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F6BEC6" w14:textId="77777777" w:rsidR="0071686A" w:rsidRDefault="00F40C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1F240" w14:textId="77777777" w:rsidR="00EC68DE" w:rsidRDefault="00EC68DE">
      <w:r>
        <w:separator/>
      </w:r>
    </w:p>
    <w:p w14:paraId="77677C6E" w14:textId="77777777" w:rsidR="00EC68DE" w:rsidRDefault="00EC68DE"/>
  </w:footnote>
  <w:footnote w:type="continuationSeparator" w:id="0">
    <w:p w14:paraId="7DCA1E59" w14:textId="77777777" w:rsidR="00EC68DE" w:rsidRDefault="00EC68DE">
      <w:r>
        <w:continuationSeparator/>
      </w:r>
    </w:p>
    <w:p w14:paraId="4DFB4527" w14:textId="77777777" w:rsidR="00EC68DE" w:rsidRDefault="00EC68D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attachedTemplate r:id="rId1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0A"/>
    <w:rsid w:val="00292D2A"/>
    <w:rsid w:val="00435884"/>
    <w:rsid w:val="004A47B2"/>
    <w:rsid w:val="005B37A7"/>
    <w:rsid w:val="005B5D0A"/>
    <w:rsid w:val="0071686A"/>
    <w:rsid w:val="008A7F71"/>
    <w:rsid w:val="00B66DDB"/>
    <w:rsid w:val="00D51015"/>
    <w:rsid w:val="00EC68DE"/>
    <w:rsid w:val="00F4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B1B0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D0A"/>
    <w:rPr>
      <w:rFonts w:ascii="Courier New" w:hAnsi="Courier New" w:cs="Courier New"/>
      <w:color w:val="auto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khilkarra/Library/Containers/com.microsoft.Word/Data/Library/Caches/1639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19</TotalTime>
  <Pages>1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Karra</dc:creator>
  <cp:keywords/>
  <dc:description/>
  <cp:lastModifiedBy>Akhil Karra</cp:lastModifiedBy>
  <cp:revision>5</cp:revision>
  <cp:lastPrinted>2017-07-24T13:26:00Z</cp:lastPrinted>
  <dcterms:created xsi:type="dcterms:W3CDTF">2017-07-24T13:23:00Z</dcterms:created>
  <dcterms:modified xsi:type="dcterms:W3CDTF">2017-08-15T17:40:00Z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